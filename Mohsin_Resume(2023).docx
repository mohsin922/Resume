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331D5" w14:textId="77777777" w:rsidR="005E1FF7" w:rsidRDefault="005E1FF7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7B3C175" wp14:editId="5ECD12EB">
                <wp:simplePos x="0" y="0"/>
                <wp:positionH relativeFrom="page">
                  <wp:posOffset>95250</wp:posOffset>
                </wp:positionH>
                <wp:positionV relativeFrom="page">
                  <wp:posOffset>-540385</wp:posOffset>
                </wp:positionV>
                <wp:extent cx="7771765" cy="10677525"/>
                <wp:effectExtent l="0" t="0" r="635" b="9525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1765" cy="10677525"/>
                          <a:chOff x="0" y="0"/>
                          <a:chExt cx="7775690" cy="10061690"/>
                        </a:xfrm>
                      </wpg:grpSpPr>
                      <wps:wsp>
                        <wps:cNvPr id="19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573270" cy="1704340"/>
                          </a:xfrm>
                          <a:custGeom>
                            <a:avLst/>
                            <a:gdLst>
                              <a:gd name="T0" fmla="*/ 7201 w 7202"/>
                              <a:gd name="T1" fmla="*/ 0 h 2684"/>
                              <a:gd name="T2" fmla="*/ 0 w 7202"/>
                              <a:gd name="T3" fmla="*/ 1 h 2684"/>
                              <a:gd name="T4" fmla="*/ 0 w 7202"/>
                              <a:gd name="T5" fmla="*/ 1212 h 2684"/>
                              <a:gd name="T6" fmla="*/ 4159 w 7202"/>
                              <a:gd name="T7" fmla="*/ 2684 h 2684"/>
                              <a:gd name="T8" fmla="*/ 7201 w 7202"/>
                              <a:gd name="T9" fmla="*/ 0 h 26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202" h="2684">
                                <a:moveTo>
                                  <a:pt x="7201" y="0"/>
                                </a:moveTo>
                                <a:lnTo>
                                  <a:pt x="0" y="1"/>
                                </a:lnTo>
                                <a:lnTo>
                                  <a:pt x="0" y="1212"/>
                                </a:lnTo>
                                <a:lnTo>
                                  <a:pt x="4159" y="2684"/>
                                </a:lnTo>
                                <a:lnTo>
                                  <a:pt x="7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" name="Group 16"/>
                        <wpg:cNvGrpSpPr>
                          <a:grpSpLocks/>
                        </wpg:cNvGrpSpPr>
                        <wpg:grpSpPr bwMode="auto">
                          <a:xfrm>
                            <a:off x="3415145" y="0"/>
                            <a:ext cx="4360545" cy="1022350"/>
                            <a:chOff x="5373" y="1"/>
                            <a:chExt cx="6867" cy="1610"/>
                          </a:xfrm>
                        </wpg:grpSpPr>
                        <wps:wsp>
                          <wps:cNvPr id="21" name="Freeform 17"/>
                          <wps:cNvSpPr>
                            <a:spLocks/>
                          </wps:cNvSpPr>
                          <wps:spPr bwMode="auto">
                            <a:xfrm>
                              <a:off x="5373" y="1"/>
                              <a:ext cx="6867" cy="1610"/>
                            </a:xfrm>
                            <a:custGeom>
                              <a:avLst/>
                              <a:gdLst>
                                <a:gd name="T0" fmla="*/ 1828 w 6867"/>
                                <a:gd name="T1" fmla="*/ 0 h 1610"/>
                                <a:gd name="T2" fmla="*/ 0 w 6867"/>
                                <a:gd name="T3" fmla="*/ 1609 h 1610"/>
                                <a:gd name="T4" fmla="*/ 6817 w 6867"/>
                                <a:gd name="T5" fmla="*/ 22 h 1610"/>
                                <a:gd name="T6" fmla="*/ 6866 w 6867"/>
                                <a:gd name="T7" fmla="*/ 2 h 1610"/>
                                <a:gd name="T8" fmla="*/ 6866 w 6867"/>
                                <a:gd name="T9" fmla="*/ 2 h 1610"/>
                                <a:gd name="T10" fmla="*/ 6045 w 6867"/>
                                <a:gd name="T11" fmla="*/ 2 h 1610"/>
                                <a:gd name="T12" fmla="*/ 1828 w 6867"/>
                                <a:gd name="T13" fmla="*/ 0 h 16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867" h="1610">
                                  <a:moveTo>
                                    <a:pt x="1828" y="0"/>
                                  </a:moveTo>
                                  <a:lnTo>
                                    <a:pt x="0" y="1609"/>
                                  </a:lnTo>
                                  <a:lnTo>
                                    <a:pt x="6817" y="22"/>
                                  </a:lnTo>
                                  <a:lnTo>
                                    <a:pt x="6866" y="2"/>
                                  </a:lnTo>
                                  <a:lnTo>
                                    <a:pt x="6866" y="2"/>
                                  </a:lnTo>
                                  <a:lnTo>
                                    <a:pt x="6045" y="2"/>
                                  </a:lnTo>
                                  <a:lnTo>
                                    <a:pt x="18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18"/>
                          <wps:cNvSpPr>
                            <a:spLocks/>
                          </wps:cNvSpPr>
                          <wps:spPr bwMode="auto">
                            <a:xfrm>
                              <a:off x="5373" y="1"/>
                              <a:ext cx="6867" cy="1610"/>
                            </a:xfrm>
                            <a:custGeom>
                              <a:avLst/>
                              <a:gdLst>
                                <a:gd name="T0" fmla="*/ 6866 w 6867"/>
                                <a:gd name="T1" fmla="*/ 0 h 1610"/>
                                <a:gd name="T2" fmla="*/ 6045 w 6867"/>
                                <a:gd name="T3" fmla="*/ 2 h 1610"/>
                                <a:gd name="T4" fmla="*/ 6866 w 6867"/>
                                <a:gd name="T5" fmla="*/ 2 h 1610"/>
                                <a:gd name="T6" fmla="*/ 6866 w 6867"/>
                                <a:gd name="T7" fmla="*/ 0 h 16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867" h="1610">
                                  <a:moveTo>
                                    <a:pt x="6866" y="0"/>
                                  </a:moveTo>
                                  <a:lnTo>
                                    <a:pt x="6045" y="2"/>
                                  </a:lnTo>
                                  <a:lnTo>
                                    <a:pt x="6866" y="2"/>
                                  </a:lnTo>
                                  <a:lnTo>
                                    <a:pt x="68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21E4E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" name="Freeform 19"/>
                        <wps:cNvSpPr>
                          <a:spLocks/>
                        </wps:cNvSpPr>
                        <wps:spPr bwMode="auto">
                          <a:xfrm>
                            <a:off x="2639291" y="755073"/>
                            <a:ext cx="1919605" cy="948690"/>
                          </a:xfrm>
                          <a:custGeom>
                            <a:avLst/>
                            <a:gdLst>
                              <a:gd name="T0" fmla="*/ 3022 w 3023"/>
                              <a:gd name="T1" fmla="*/ 0 h 1494"/>
                              <a:gd name="T2" fmla="*/ 1213 w 3023"/>
                              <a:gd name="T3" fmla="*/ 419 h 1494"/>
                              <a:gd name="T4" fmla="*/ 0 w 3023"/>
                              <a:gd name="T5" fmla="*/ 1493 h 1494"/>
                              <a:gd name="T6" fmla="*/ 3022 w 3023"/>
                              <a:gd name="T7" fmla="*/ 0 h 1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23" h="1494">
                                <a:moveTo>
                                  <a:pt x="3022" y="0"/>
                                </a:moveTo>
                                <a:lnTo>
                                  <a:pt x="1213" y="419"/>
                                </a:lnTo>
                                <a:lnTo>
                                  <a:pt x="0" y="1493"/>
                                </a:lnTo>
                                <a:lnTo>
                                  <a:pt x="30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0"/>
                        <wps:cNvSpPr>
                          <a:spLocks/>
                        </wps:cNvSpPr>
                        <wps:spPr bwMode="auto">
                          <a:xfrm>
                            <a:off x="2639291" y="0"/>
                            <a:ext cx="2119630" cy="1703705"/>
                          </a:xfrm>
                          <a:custGeom>
                            <a:avLst/>
                            <a:gdLst>
                              <a:gd name="T0" fmla="*/ 3337 w 3338"/>
                              <a:gd name="T1" fmla="*/ 0 h 2683"/>
                              <a:gd name="T2" fmla="*/ 3042 w 3338"/>
                              <a:gd name="T3" fmla="*/ 0 h 2683"/>
                              <a:gd name="T4" fmla="*/ 1218 w 3338"/>
                              <a:gd name="T5" fmla="*/ 1607 h 2683"/>
                              <a:gd name="T6" fmla="*/ 1213 w 3338"/>
                              <a:gd name="T7" fmla="*/ 1609 h 2683"/>
                              <a:gd name="T8" fmla="*/ 1069 w 3338"/>
                              <a:gd name="T9" fmla="*/ 1739 h 2683"/>
                              <a:gd name="T10" fmla="*/ 0 w 3338"/>
                              <a:gd name="T11" fmla="*/ 2682 h 2683"/>
                              <a:gd name="T12" fmla="*/ 1229 w 3338"/>
                              <a:gd name="T13" fmla="*/ 1694 h 2683"/>
                              <a:gd name="T14" fmla="*/ 3022 w 3338"/>
                              <a:gd name="T15" fmla="*/ 1189 h 2683"/>
                              <a:gd name="T16" fmla="*/ 1385 w 3338"/>
                              <a:gd name="T17" fmla="*/ 1569 h 2683"/>
                              <a:gd name="T18" fmla="*/ 3337 w 3338"/>
                              <a:gd name="T19" fmla="*/ 0 h 26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38" h="2683">
                                <a:moveTo>
                                  <a:pt x="3337" y="0"/>
                                </a:moveTo>
                                <a:lnTo>
                                  <a:pt x="3042" y="0"/>
                                </a:lnTo>
                                <a:lnTo>
                                  <a:pt x="1218" y="1607"/>
                                </a:lnTo>
                                <a:lnTo>
                                  <a:pt x="1213" y="1609"/>
                                </a:lnTo>
                                <a:lnTo>
                                  <a:pt x="1069" y="1739"/>
                                </a:lnTo>
                                <a:lnTo>
                                  <a:pt x="0" y="2682"/>
                                </a:lnTo>
                                <a:lnTo>
                                  <a:pt x="1229" y="1694"/>
                                </a:lnTo>
                                <a:lnTo>
                                  <a:pt x="3022" y="1189"/>
                                </a:lnTo>
                                <a:lnTo>
                                  <a:pt x="1385" y="1569"/>
                                </a:lnTo>
                                <a:lnTo>
                                  <a:pt x="3337" y="0"/>
                                </a:ln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3906982" y="9047018"/>
                            <a:ext cx="3865245" cy="1012190"/>
                          </a:xfrm>
                          <a:custGeom>
                            <a:avLst/>
                            <a:gdLst>
                              <a:gd name="T0" fmla="*/ 2580 w 6087"/>
                              <a:gd name="T1" fmla="*/ 0 h 1594"/>
                              <a:gd name="T2" fmla="*/ 0 w 6087"/>
                              <a:gd name="T3" fmla="*/ 1593 h 1594"/>
                              <a:gd name="T4" fmla="*/ 6086 w 6087"/>
                              <a:gd name="T5" fmla="*/ 1593 h 1594"/>
                              <a:gd name="T6" fmla="*/ 6086 w 6087"/>
                              <a:gd name="T7" fmla="*/ 722 h 1594"/>
                              <a:gd name="T8" fmla="*/ 2580 w 6087"/>
                              <a:gd name="T9" fmla="*/ 0 h 1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87" h="1594">
                                <a:moveTo>
                                  <a:pt x="2580" y="0"/>
                                </a:moveTo>
                                <a:lnTo>
                                  <a:pt x="0" y="1593"/>
                                </a:lnTo>
                                <a:lnTo>
                                  <a:pt x="6086" y="1593"/>
                                </a:lnTo>
                                <a:lnTo>
                                  <a:pt x="6086" y="722"/>
                                </a:lnTo>
                                <a:lnTo>
                                  <a:pt x="2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5"/>
                        <wps:cNvSpPr>
                          <a:spLocks/>
                        </wps:cNvSpPr>
                        <wps:spPr bwMode="auto">
                          <a:xfrm>
                            <a:off x="4959927" y="9407236"/>
                            <a:ext cx="1352550" cy="315595"/>
                          </a:xfrm>
                          <a:custGeom>
                            <a:avLst/>
                            <a:gdLst>
                              <a:gd name="T0" fmla="*/ 0 w 2130"/>
                              <a:gd name="T1" fmla="*/ 0 h 497"/>
                              <a:gd name="T2" fmla="*/ 2129 w 2130"/>
                              <a:gd name="T3" fmla="*/ 496 h 497"/>
                              <a:gd name="T4" fmla="*/ 1994 w 2130"/>
                              <a:gd name="T5" fmla="*/ 377 h 497"/>
                              <a:gd name="T6" fmla="*/ 0 w 2130"/>
                              <a:gd name="T7" fmla="*/ 0 h 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30" h="497">
                                <a:moveTo>
                                  <a:pt x="0" y="0"/>
                                </a:moveTo>
                                <a:lnTo>
                                  <a:pt x="2129" y="496"/>
                                </a:lnTo>
                                <a:lnTo>
                                  <a:pt x="1994" y="3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6"/>
                        <wps:cNvSpPr>
                          <a:spLocks/>
                        </wps:cNvSpPr>
                        <wps:spPr bwMode="auto">
                          <a:xfrm>
                            <a:off x="0" y="8368145"/>
                            <a:ext cx="4560570" cy="1693545"/>
                          </a:xfrm>
                          <a:custGeom>
                            <a:avLst/>
                            <a:gdLst>
                              <a:gd name="T0" fmla="*/ 4159 w 7182"/>
                              <a:gd name="T1" fmla="*/ 0 h 2667"/>
                              <a:gd name="T2" fmla="*/ 0 w 7182"/>
                              <a:gd name="T3" fmla="*/ 1472 h 2667"/>
                              <a:gd name="T4" fmla="*/ 0 w 7182"/>
                              <a:gd name="T5" fmla="*/ 2666 h 2667"/>
                              <a:gd name="T6" fmla="*/ 7181 w 7182"/>
                              <a:gd name="T7" fmla="*/ 2666 h 2667"/>
                              <a:gd name="T8" fmla="*/ 4159 w 7182"/>
                              <a:gd name="T9" fmla="*/ 0 h 2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182" h="2667">
                                <a:moveTo>
                                  <a:pt x="4159" y="0"/>
                                </a:moveTo>
                                <a:lnTo>
                                  <a:pt x="0" y="1472"/>
                                </a:lnTo>
                                <a:lnTo>
                                  <a:pt x="0" y="2666"/>
                                </a:lnTo>
                                <a:lnTo>
                                  <a:pt x="7181" y="2666"/>
                                </a:lnTo>
                                <a:lnTo>
                                  <a:pt x="4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7"/>
                        <wps:cNvSpPr>
                          <a:spLocks/>
                        </wps:cNvSpPr>
                        <wps:spPr bwMode="auto">
                          <a:xfrm>
                            <a:off x="3415145" y="9047018"/>
                            <a:ext cx="4339590" cy="1012190"/>
                          </a:xfrm>
                          <a:custGeom>
                            <a:avLst/>
                            <a:gdLst>
                              <a:gd name="T0" fmla="*/ 0 w 6834"/>
                              <a:gd name="T1" fmla="*/ 0 h 1594"/>
                              <a:gd name="T2" fmla="*/ 1810 w 6834"/>
                              <a:gd name="T3" fmla="*/ 1593 h 1594"/>
                              <a:gd name="T4" fmla="*/ 6833 w 6834"/>
                              <a:gd name="T5" fmla="*/ 1593 h 1594"/>
                              <a:gd name="T6" fmla="*/ 6817 w 6834"/>
                              <a:gd name="T7" fmla="*/ 1586 h 1594"/>
                              <a:gd name="T8" fmla="*/ 0 w 6834"/>
                              <a:gd name="T9" fmla="*/ 0 h 1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34" h="1594">
                                <a:moveTo>
                                  <a:pt x="0" y="0"/>
                                </a:moveTo>
                                <a:lnTo>
                                  <a:pt x="1810" y="1593"/>
                                </a:lnTo>
                                <a:lnTo>
                                  <a:pt x="6833" y="1593"/>
                                </a:lnTo>
                                <a:lnTo>
                                  <a:pt x="6817" y="1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9"/>
                        <wps:cNvSpPr>
                          <a:spLocks/>
                        </wps:cNvSpPr>
                        <wps:spPr bwMode="auto">
                          <a:xfrm>
                            <a:off x="2646218" y="8368145"/>
                            <a:ext cx="4057650" cy="1693545"/>
                          </a:xfrm>
                          <a:custGeom>
                            <a:avLst/>
                            <a:gdLst>
                              <a:gd name="T0" fmla="*/ 3318 w 6390"/>
                              <a:gd name="T1" fmla="*/ 2666 h 2667"/>
                              <a:gd name="T2" fmla="*/ 0 w 6390"/>
                              <a:gd name="T3" fmla="*/ 0 h 2667"/>
                              <a:gd name="T4" fmla="*/ 3024 w 6390"/>
                              <a:gd name="T5" fmla="*/ 2666 h 2667"/>
                              <a:gd name="T6" fmla="*/ 3318 w 6390"/>
                              <a:gd name="T7" fmla="*/ 2666 h 2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90" h="2667">
                                <a:moveTo>
                                  <a:pt x="3318" y="2666"/>
                                </a:moveTo>
                                <a:lnTo>
                                  <a:pt x="0" y="0"/>
                                </a:lnTo>
                                <a:lnTo>
                                  <a:pt x="3024" y="2666"/>
                                </a:lnTo>
                                <a:lnTo>
                                  <a:pt x="3318" y="2666"/>
                                </a:ln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0"/>
                        <wps:cNvSpPr>
                          <a:spLocks/>
                        </wps:cNvSpPr>
                        <wps:spPr bwMode="auto">
                          <a:xfrm>
                            <a:off x="2646218" y="8368145"/>
                            <a:ext cx="4057650" cy="1693545"/>
                          </a:xfrm>
                          <a:custGeom>
                            <a:avLst/>
                            <a:gdLst>
                              <a:gd name="T0" fmla="*/ 6389 w 6390"/>
                              <a:gd name="T1" fmla="*/ 2666 h 2667"/>
                              <a:gd name="T2" fmla="*/ 4573 w 6390"/>
                              <a:gd name="T3" fmla="*/ 1073 h 2667"/>
                              <a:gd name="T4" fmla="*/ 6223 w 6390"/>
                              <a:gd name="T5" fmla="*/ 2666 h 2667"/>
                              <a:gd name="T6" fmla="*/ 6389 w 6390"/>
                              <a:gd name="T7" fmla="*/ 2666 h 2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90" h="2667">
                                <a:moveTo>
                                  <a:pt x="6389" y="2666"/>
                                </a:moveTo>
                                <a:lnTo>
                                  <a:pt x="4573" y="1073"/>
                                </a:lnTo>
                                <a:lnTo>
                                  <a:pt x="6223" y="2666"/>
                                </a:lnTo>
                                <a:lnTo>
                                  <a:pt x="6389" y="2666"/>
                                </a:ln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1"/>
                        <wps:cNvSpPr>
                          <a:spLocks/>
                        </wps:cNvSpPr>
                        <wps:spPr bwMode="auto">
                          <a:xfrm>
                            <a:off x="2639291" y="8368145"/>
                            <a:ext cx="1919605" cy="948690"/>
                          </a:xfrm>
                          <a:custGeom>
                            <a:avLst/>
                            <a:gdLst>
                              <a:gd name="T0" fmla="*/ 0 w 3023"/>
                              <a:gd name="T1" fmla="*/ 0 h 1494"/>
                              <a:gd name="T2" fmla="*/ 1213 w 3023"/>
                              <a:gd name="T3" fmla="*/ 1073 h 1494"/>
                              <a:gd name="T4" fmla="*/ 3022 w 3023"/>
                              <a:gd name="T5" fmla="*/ 1493 h 1494"/>
                              <a:gd name="T6" fmla="*/ 0 w 3023"/>
                              <a:gd name="T7" fmla="*/ 0 h 1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23" h="1494">
                                <a:moveTo>
                                  <a:pt x="0" y="0"/>
                                </a:moveTo>
                                <a:lnTo>
                                  <a:pt x="1213" y="1073"/>
                                </a:lnTo>
                                <a:lnTo>
                                  <a:pt x="3022" y="14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2"/>
                        <wps:cNvSpPr>
                          <a:spLocks/>
                        </wps:cNvSpPr>
                        <wps:spPr bwMode="auto">
                          <a:xfrm>
                            <a:off x="3318164" y="8963891"/>
                            <a:ext cx="1240155" cy="349885"/>
                          </a:xfrm>
                          <a:custGeom>
                            <a:avLst/>
                            <a:gdLst>
                              <a:gd name="T0" fmla="*/ 0 w 1953"/>
                              <a:gd name="T1" fmla="*/ 0 h 551"/>
                              <a:gd name="T2" fmla="*/ 143 w 1953"/>
                              <a:gd name="T3" fmla="*/ 130 h 551"/>
                              <a:gd name="T4" fmla="*/ 1952 w 1953"/>
                              <a:gd name="T5" fmla="*/ 550 h 551"/>
                              <a:gd name="T6" fmla="*/ 0 w 1953"/>
                              <a:gd name="T7" fmla="*/ 0 h 5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53" h="551">
                                <a:moveTo>
                                  <a:pt x="0" y="0"/>
                                </a:moveTo>
                                <a:lnTo>
                                  <a:pt x="143" y="130"/>
                                </a:lnTo>
                                <a:lnTo>
                                  <a:pt x="1952" y="5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3"/>
                        <wps:cNvSpPr>
                          <a:spLocks/>
                        </wps:cNvSpPr>
                        <wps:spPr bwMode="auto">
                          <a:xfrm>
                            <a:off x="5548745" y="9047018"/>
                            <a:ext cx="2226945" cy="1012190"/>
                          </a:xfrm>
                          <a:custGeom>
                            <a:avLst/>
                            <a:gdLst>
                              <a:gd name="T0" fmla="*/ 0 w 3507"/>
                              <a:gd name="T1" fmla="*/ 0 h 1594"/>
                              <a:gd name="T2" fmla="*/ 1815 w 3507"/>
                              <a:gd name="T3" fmla="*/ 1593 h 1594"/>
                              <a:gd name="T4" fmla="*/ 3506 w 3507"/>
                              <a:gd name="T5" fmla="*/ 1593 h 1594"/>
                              <a:gd name="T6" fmla="*/ 3506 w 3507"/>
                              <a:gd name="T7" fmla="*/ 722 h 1594"/>
                              <a:gd name="T8" fmla="*/ 0 w 3507"/>
                              <a:gd name="T9" fmla="*/ 0 h 1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07" h="1594">
                                <a:moveTo>
                                  <a:pt x="0" y="0"/>
                                </a:moveTo>
                                <a:lnTo>
                                  <a:pt x="1815" y="1593"/>
                                </a:lnTo>
                                <a:lnTo>
                                  <a:pt x="3506" y="1593"/>
                                </a:lnTo>
                                <a:lnTo>
                                  <a:pt x="3506" y="7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27"/>
                        <wps:cNvSpPr>
                          <a:spLocks/>
                        </wps:cNvSpPr>
                        <wps:spPr bwMode="auto">
                          <a:xfrm>
                            <a:off x="0" y="5094788"/>
                            <a:ext cx="2594610" cy="399415"/>
                          </a:xfrm>
                          <a:custGeom>
                            <a:avLst/>
                            <a:gdLst>
                              <a:gd name="T0" fmla="*/ 3772 w 4086"/>
                              <a:gd name="T1" fmla="*/ 0 h 629"/>
                              <a:gd name="T2" fmla="*/ 0 w 4086"/>
                              <a:gd name="T3" fmla="*/ 0 h 629"/>
                              <a:gd name="T4" fmla="*/ 0 w 4086"/>
                              <a:gd name="T5" fmla="*/ 628 h 629"/>
                              <a:gd name="T6" fmla="*/ 3772 w 4086"/>
                              <a:gd name="T7" fmla="*/ 628 h 629"/>
                              <a:gd name="T8" fmla="*/ 3843 w 4086"/>
                              <a:gd name="T9" fmla="*/ 619 h 629"/>
                              <a:gd name="T10" fmla="*/ 3909 w 4086"/>
                              <a:gd name="T11" fmla="*/ 596 h 629"/>
                              <a:gd name="T12" fmla="*/ 3968 w 4086"/>
                              <a:gd name="T13" fmla="*/ 559 h 629"/>
                              <a:gd name="T14" fmla="*/ 4016 w 4086"/>
                              <a:gd name="T15" fmla="*/ 510 h 629"/>
                              <a:gd name="T16" fmla="*/ 4054 w 4086"/>
                              <a:gd name="T17" fmla="*/ 451 h 629"/>
                              <a:gd name="T18" fmla="*/ 4077 w 4086"/>
                              <a:gd name="T19" fmla="*/ 385 h 629"/>
                              <a:gd name="T20" fmla="*/ 4086 w 4086"/>
                              <a:gd name="T21" fmla="*/ 314 h 629"/>
                              <a:gd name="T22" fmla="*/ 4077 w 4086"/>
                              <a:gd name="T23" fmla="*/ 242 h 629"/>
                              <a:gd name="T24" fmla="*/ 4054 w 4086"/>
                              <a:gd name="T25" fmla="*/ 176 h 629"/>
                              <a:gd name="T26" fmla="*/ 4016 w 4086"/>
                              <a:gd name="T27" fmla="*/ 117 h 629"/>
                              <a:gd name="T28" fmla="*/ 3968 w 4086"/>
                              <a:gd name="T29" fmla="*/ 69 h 629"/>
                              <a:gd name="T30" fmla="*/ 3909 w 4086"/>
                              <a:gd name="T31" fmla="*/ 32 h 629"/>
                              <a:gd name="T32" fmla="*/ 3843 w 4086"/>
                              <a:gd name="T33" fmla="*/ 8 h 629"/>
                              <a:gd name="T34" fmla="*/ 3772 w 4086"/>
                              <a:gd name="T35" fmla="*/ 0 h 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86" h="629">
                                <a:moveTo>
                                  <a:pt x="3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"/>
                                </a:lnTo>
                                <a:lnTo>
                                  <a:pt x="3772" y="628"/>
                                </a:lnTo>
                                <a:lnTo>
                                  <a:pt x="3843" y="619"/>
                                </a:lnTo>
                                <a:lnTo>
                                  <a:pt x="3909" y="596"/>
                                </a:lnTo>
                                <a:lnTo>
                                  <a:pt x="3968" y="559"/>
                                </a:lnTo>
                                <a:lnTo>
                                  <a:pt x="4016" y="510"/>
                                </a:lnTo>
                                <a:lnTo>
                                  <a:pt x="4054" y="451"/>
                                </a:lnTo>
                                <a:lnTo>
                                  <a:pt x="4077" y="385"/>
                                </a:lnTo>
                                <a:lnTo>
                                  <a:pt x="4086" y="314"/>
                                </a:lnTo>
                                <a:lnTo>
                                  <a:pt x="4077" y="242"/>
                                </a:lnTo>
                                <a:lnTo>
                                  <a:pt x="4054" y="176"/>
                                </a:lnTo>
                                <a:lnTo>
                                  <a:pt x="4016" y="117"/>
                                </a:lnTo>
                                <a:lnTo>
                                  <a:pt x="3968" y="69"/>
                                </a:lnTo>
                                <a:lnTo>
                                  <a:pt x="3909" y="32"/>
                                </a:lnTo>
                                <a:lnTo>
                                  <a:pt x="3843" y="8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28" descr="Phone icon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0" y="5212551"/>
                            <a:ext cx="16510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Freeform 31"/>
                        <wps:cNvSpPr>
                          <a:spLocks/>
                        </wps:cNvSpPr>
                        <wps:spPr bwMode="auto">
                          <a:xfrm>
                            <a:off x="0" y="5591503"/>
                            <a:ext cx="2594610" cy="399415"/>
                          </a:xfrm>
                          <a:custGeom>
                            <a:avLst/>
                            <a:gdLst>
                              <a:gd name="T0" fmla="*/ 3772 w 4086"/>
                              <a:gd name="T1" fmla="*/ 0 h 629"/>
                              <a:gd name="T2" fmla="*/ 0 w 4086"/>
                              <a:gd name="T3" fmla="*/ 0 h 629"/>
                              <a:gd name="T4" fmla="*/ 0 w 4086"/>
                              <a:gd name="T5" fmla="*/ 628 h 629"/>
                              <a:gd name="T6" fmla="*/ 3772 w 4086"/>
                              <a:gd name="T7" fmla="*/ 628 h 629"/>
                              <a:gd name="T8" fmla="*/ 3843 w 4086"/>
                              <a:gd name="T9" fmla="*/ 619 h 629"/>
                              <a:gd name="T10" fmla="*/ 3909 w 4086"/>
                              <a:gd name="T11" fmla="*/ 596 h 629"/>
                              <a:gd name="T12" fmla="*/ 3968 w 4086"/>
                              <a:gd name="T13" fmla="*/ 559 h 629"/>
                              <a:gd name="T14" fmla="*/ 4016 w 4086"/>
                              <a:gd name="T15" fmla="*/ 510 h 629"/>
                              <a:gd name="T16" fmla="*/ 4054 w 4086"/>
                              <a:gd name="T17" fmla="*/ 451 h 629"/>
                              <a:gd name="T18" fmla="*/ 4077 w 4086"/>
                              <a:gd name="T19" fmla="*/ 385 h 629"/>
                              <a:gd name="T20" fmla="*/ 4086 w 4086"/>
                              <a:gd name="T21" fmla="*/ 314 h 629"/>
                              <a:gd name="T22" fmla="*/ 4077 w 4086"/>
                              <a:gd name="T23" fmla="*/ 242 h 629"/>
                              <a:gd name="T24" fmla="*/ 4054 w 4086"/>
                              <a:gd name="T25" fmla="*/ 176 h 629"/>
                              <a:gd name="T26" fmla="*/ 4016 w 4086"/>
                              <a:gd name="T27" fmla="*/ 117 h 629"/>
                              <a:gd name="T28" fmla="*/ 3968 w 4086"/>
                              <a:gd name="T29" fmla="*/ 69 h 629"/>
                              <a:gd name="T30" fmla="*/ 3909 w 4086"/>
                              <a:gd name="T31" fmla="*/ 32 h 629"/>
                              <a:gd name="T32" fmla="*/ 3843 w 4086"/>
                              <a:gd name="T33" fmla="*/ 8 h 629"/>
                              <a:gd name="T34" fmla="*/ 3772 w 4086"/>
                              <a:gd name="T35" fmla="*/ 0 h 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86" h="629">
                                <a:moveTo>
                                  <a:pt x="3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"/>
                                </a:lnTo>
                                <a:lnTo>
                                  <a:pt x="3772" y="628"/>
                                </a:lnTo>
                                <a:lnTo>
                                  <a:pt x="3843" y="619"/>
                                </a:lnTo>
                                <a:lnTo>
                                  <a:pt x="3909" y="596"/>
                                </a:lnTo>
                                <a:lnTo>
                                  <a:pt x="3968" y="559"/>
                                </a:lnTo>
                                <a:lnTo>
                                  <a:pt x="4016" y="510"/>
                                </a:lnTo>
                                <a:lnTo>
                                  <a:pt x="4054" y="451"/>
                                </a:lnTo>
                                <a:lnTo>
                                  <a:pt x="4077" y="385"/>
                                </a:lnTo>
                                <a:lnTo>
                                  <a:pt x="4086" y="314"/>
                                </a:lnTo>
                                <a:lnTo>
                                  <a:pt x="4077" y="242"/>
                                </a:lnTo>
                                <a:lnTo>
                                  <a:pt x="4054" y="176"/>
                                </a:lnTo>
                                <a:lnTo>
                                  <a:pt x="4016" y="117"/>
                                </a:lnTo>
                                <a:lnTo>
                                  <a:pt x="3968" y="69"/>
                                </a:lnTo>
                                <a:lnTo>
                                  <a:pt x="3909" y="32"/>
                                </a:lnTo>
                                <a:lnTo>
                                  <a:pt x="3843" y="8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32" descr="Email icon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0" y="5709265"/>
                            <a:ext cx="16510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Freeform 35"/>
                        <wps:cNvSpPr>
                          <a:spLocks/>
                        </wps:cNvSpPr>
                        <wps:spPr bwMode="auto">
                          <a:xfrm>
                            <a:off x="0" y="6095143"/>
                            <a:ext cx="2594610" cy="399415"/>
                          </a:xfrm>
                          <a:custGeom>
                            <a:avLst/>
                            <a:gdLst>
                              <a:gd name="T0" fmla="*/ 3772 w 4086"/>
                              <a:gd name="T1" fmla="*/ 0 h 629"/>
                              <a:gd name="T2" fmla="*/ 0 w 4086"/>
                              <a:gd name="T3" fmla="*/ 0 h 629"/>
                              <a:gd name="T4" fmla="*/ 0 w 4086"/>
                              <a:gd name="T5" fmla="*/ 628 h 629"/>
                              <a:gd name="T6" fmla="*/ 3772 w 4086"/>
                              <a:gd name="T7" fmla="*/ 628 h 629"/>
                              <a:gd name="T8" fmla="*/ 3843 w 4086"/>
                              <a:gd name="T9" fmla="*/ 619 h 629"/>
                              <a:gd name="T10" fmla="*/ 3909 w 4086"/>
                              <a:gd name="T11" fmla="*/ 596 h 629"/>
                              <a:gd name="T12" fmla="*/ 3968 w 4086"/>
                              <a:gd name="T13" fmla="*/ 559 h 629"/>
                              <a:gd name="T14" fmla="*/ 4016 w 4086"/>
                              <a:gd name="T15" fmla="*/ 510 h 629"/>
                              <a:gd name="T16" fmla="*/ 4054 w 4086"/>
                              <a:gd name="T17" fmla="*/ 451 h 629"/>
                              <a:gd name="T18" fmla="*/ 4077 w 4086"/>
                              <a:gd name="T19" fmla="*/ 385 h 629"/>
                              <a:gd name="T20" fmla="*/ 4086 w 4086"/>
                              <a:gd name="T21" fmla="*/ 314 h 629"/>
                              <a:gd name="T22" fmla="*/ 4077 w 4086"/>
                              <a:gd name="T23" fmla="*/ 242 h 629"/>
                              <a:gd name="T24" fmla="*/ 4054 w 4086"/>
                              <a:gd name="T25" fmla="*/ 176 h 629"/>
                              <a:gd name="T26" fmla="*/ 4016 w 4086"/>
                              <a:gd name="T27" fmla="*/ 117 h 629"/>
                              <a:gd name="T28" fmla="*/ 3968 w 4086"/>
                              <a:gd name="T29" fmla="*/ 69 h 629"/>
                              <a:gd name="T30" fmla="*/ 3909 w 4086"/>
                              <a:gd name="T31" fmla="*/ 32 h 629"/>
                              <a:gd name="T32" fmla="*/ 3843 w 4086"/>
                              <a:gd name="T33" fmla="*/ 8 h 629"/>
                              <a:gd name="T34" fmla="*/ 3772 w 4086"/>
                              <a:gd name="T35" fmla="*/ 0 h 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86" h="629">
                                <a:moveTo>
                                  <a:pt x="3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"/>
                                </a:lnTo>
                                <a:lnTo>
                                  <a:pt x="3772" y="628"/>
                                </a:lnTo>
                                <a:lnTo>
                                  <a:pt x="3843" y="619"/>
                                </a:lnTo>
                                <a:lnTo>
                                  <a:pt x="3909" y="596"/>
                                </a:lnTo>
                                <a:lnTo>
                                  <a:pt x="3968" y="559"/>
                                </a:lnTo>
                                <a:lnTo>
                                  <a:pt x="4016" y="510"/>
                                </a:lnTo>
                                <a:lnTo>
                                  <a:pt x="4054" y="451"/>
                                </a:lnTo>
                                <a:lnTo>
                                  <a:pt x="4077" y="385"/>
                                </a:lnTo>
                                <a:lnTo>
                                  <a:pt x="4086" y="314"/>
                                </a:lnTo>
                                <a:lnTo>
                                  <a:pt x="4077" y="242"/>
                                </a:lnTo>
                                <a:lnTo>
                                  <a:pt x="4054" y="176"/>
                                </a:lnTo>
                                <a:lnTo>
                                  <a:pt x="4016" y="117"/>
                                </a:lnTo>
                                <a:lnTo>
                                  <a:pt x="3968" y="69"/>
                                </a:lnTo>
                                <a:lnTo>
                                  <a:pt x="3909" y="32"/>
                                </a:lnTo>
                                <a:lnTo>
                                  <a:pt x="3843" y="8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6" descr="website icon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0" y="6203933"/>
                            <a:ext cx="16510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9CC33B" id="Group 1" o:spid="_x0000_s1026" alt="&quot;&quot;" style="position:absolute;margin-left:7.5pt;margin-top:-42.55pt;width:611.95pt;height:840.75pt;z-index:-251657216;mso-position-horizontal-relative:page;mso-position-vertical-relative:page;mso-width-relative:margin;mso-height-relative:margin" coordsize="77756,100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">
                <v:shape id="Freeform 15" o:spid="_x0000_s1027" style="position:absolute;width:45732;height:17043;visibility:visible;mso-wrap-style:square;v-text-anchor:top" coordsize="7202,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" path="m7201,l,1,,1212,4159,2684,7201,xe" fillcolor="#10cf9b [3207]" stroked="f">
                  <v:path arrowok="t" o:connecttype="custom" o:connectlocs="4572635,0;0,635;0,769620;2640965,1704340;4572635,0" o:connectangles="0,0,0,0,0"/>
                </v:shape>
                <v:group id="Group 16" o:spid="_x0000_s1028" style="position:absolute;left:34151;width:43605;height:10223" coordorigin="5373,1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17" o:spid="_x0000_s1029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" path="m1828,l,1609,6817,22,6866,2r,l6045,2,1828,xe" fillcolor="#0f6fc6 [3204]" stroked="f">
                    <v:path arrowok="t" o:connecttype="custom" o:connectlocs="1828,0;0,1609;6817,22;6866,2;6866,2;6045,2;1828,0" o:connectangles="0,0,0,0,0,0,0"/>
                  </v:shape>
                  <v:shape id="Freeform 18" o:spid="_x0000_s1030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" path="m6866,l6045,2r821,l6866,xe" fillcolor="#521e4e" stroked="f">
                    <v:path arrowok="t" o:connecttype="custom" o:connectlocs="6866,0;6045,2;6866,2;6866,0" o:connectangles="0,0,0,0"/>
                  </v:shape>
                </v:group>
                <v:shape id="Freeform 19" o:spid="_x0000_s1031" style="position:absolute;left:26392;top:7550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" path="m3022,l1213,419,,1493,3022,xe" fillcolor="#0bd0d9 [3206]" stroked="f">
                  <v:path arrowok="t" o:connecttype="custom" o:connectlocs="1918970,0;770255,266065;0,948055;1918970,0" o:connectangles="0,0,0,0"/>
                </v:shape>
                <v:shape id="Freeform 20" o:spid="_x0000_s1032" style="position:absolute;left:26392;width:21197;height:17037;visibility:visible;mso-wrap-style:square;v-text-anchor:top" coordsize="3338,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" path="m3337,l3042,,1218,1607r-5,2l1069,1739,,2682,1229,1694,3022,1189,1385,1569,3337,e" fillcolor="#17406d [3215]" stroked="f">
                  <v:path arrowok="t" o:connecttype="custom" o:connectlocs="2118995,0;1931670,0;773430,1020445;770255,1021715;678815,1104265;0,1703070;780415,1075690;1918970,755015;879475,996315;2118995,0" o:connectangles="0,0,0,0,0,0,0,0,0,0"/>
                </v:shape>
                <v:shape id="Freeform 4" o:spid="_x0000_s1033" style="position:absolute;left:39069;top:90470;width:38653;height:10122;visibility:visible;mso-wrap-style:square;v-text-anchor:top" coordsize="608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" path="m2580,l,1593r6086,l6086,722,2580,xe" fillcolor="#0bd0d9 [3206]" stroked="f">
                  <v:path arrowok="t" o:connecttype="custom" o:connectlocs="1638300,0;0,1011555;3864610,1011555;3864610,458470;1638300,0" o:connectangles="0,0,0,0,0"/>
                </v:shape>
                <v:shape id="Freeform 5" o:spid="_x0000_s1034" style="position:absolute;left:49599;top:94072;width:13525;height:3156;visibility:visible;mso-wrap-style:square;v-text-anchor:top" coordsize="213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" path="m,l2129,496,1994,377,,xe" fillcolor="#17406d [3215]" stroked="f">
                  <v:path arrowok="t" o:connecttype="custom" o:connectlocs="0,0;1351915,314960;1266190,239395;0,0" o:connectangles="0,0,0,0"/>
                </v:shape>
                <v:shape id="Freeform 6" o:spid="_x0000_s1035" style="position:absolute;top:83681;width:45605;height:16935;visibility:visible;mso-wrap-style:square;v-text-anchor:top" coordsize="7182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" path="m4159,l,1472,,2666r7181,l4159,xe" fillcolor="#0bd0d9 [3206]" stroked="f">
                  <v:path arrowok="t" o:connecttype="custom" o:connectlocs="2640965,0;0,934720;0,1692910;4559935,1692910;2640965,0" o:connectangles="0,0,0,0,0"/>
                </v:shape>
                <v:shape id="Freeform 7" o:spid="_x0000_s1036" style="position:absolute;left:34151;top:90470;width:43396;height:10122;visibility:visible;mso-wrap-style:square;v-text-anchor:top" coordsize="6834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" path="m,l1810,1593r5023,l6817,1586,,xe" fillcolor="#0f6fc6 [3204]" stroked="f">
                  <v:path arrowok="t" o:connecttype="custom" o:connectlocs="0,0;1149350,1011555;4338955,1011555;4328795,1007110;0,0" o:connectangles="0,0,0,0,0"/>
                </v:shape>
                <v:shape id="Freeform 9" o:spid="_x0000_s1037" style="position:absolute;left:26462;top:83681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" path="m3318,2666l,,3024,2666r294,e" fillcolor="#17406d [3215]" stroked="f">
                  <v:path arrowok="t" o:connecttype="custom" o:connectlocs="2106930,1692910;0,0;1920240,1692910;2106930,1692910" o:connectangles="0,0,0,0"/>
                </v:shape>
                <v:shape id="Freeform 10" o:spid="_x0000_s1038" style="position:absolute;left:26462;top:83681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" path="m6389,2666l4573,1073,6223,2666r166,e" fillcolor="#17406d [3215]" stroked="f">
                  <v:path arrowok="t" o:connecttype="custom" o:connectlocs="4057015,1692910;2903855,681355;3951605,1692910;4057015,1692910" o:connectangles="0,0,0,0"/>
                </v:shape>
                <v:shape id="Freeform 11" o:spid="_x0000_s1039" style="position:absolute;left:26392;top:83681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" path="m,l1213,1073r1809,420l,xe" fillcolor="#009dd9 [3205]" stroked="f">
                  <v:path arrowok="t" o:connecttype="custom" o:connectlocs="0,0;770255,681355;1918970,948055;0,0" o:connectangles="0,0,0,0"/>
                </v:shape>
                <v:shape id="Freeform 12" o:spid="_x0000_s1040" style="position:absolute;left:33181;top:89638;width:12402;height:3499;visibility:visible;mso-wrap-style:square;v-text-anchor:top" coordsize="1953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" path="m,l143,130,1952,550,,xe" fillcolor="#17406d [3215]" stroked="f">
                  <v:path arrowok="t" o:connecttype="custom" o:connectlocs="0,0;90805,82550;1239520,349250;0,0" o:connectangles="0,0,0,0"/>
                </v:shape>
                <v:shape id="Freeform 13" o:spid="_x0000_s1041" style="position:absolute;left:55487;top:90470;width:22269;height:10122;visibility:visible;mso-wrap-style:square;v-text-anchor:top" coordsize="350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" path="m,l1815,1593r1691,l3506,722,,xe" fillcolor="#10cf9b [3207]" stroked="f">
                  <v:path arrowok="t" o:connecttype="custom" o:connectlocs="0,0;1152525,1011555;2226310,1011555;2226310,458470;0,0" o:connectangles="0,0,0,0,0"/>
                </v:shape>
                <v:shape id="Freeform 27" o:spid="_x0000_s1042" style="position:absolute;top:50947;width:25946;height:3995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" path="m3772,l,,,628r3772,l3843,619r66,-23l3968,559r48,-49l4054,451r23,-66l4086,314r-9,-72l4054,176r-38,-59l3968,69,3909,32,3843,8,3772,xe" fillcolor="#0075a2 [2405]" stroked="f">
  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43" type="#_x0000_t75" alt="Phone icon" style="position:absolute;left:22860;top:52125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">
                  <v:imagedata r:id="rId13" o:title="Phone icon"/>
                  <v:path arrowok="t"/>
                </v:shape>
                <v:shape id="Freeform 31" o:spid="_x0000_s1044" style="position:absolute;top:55915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" path="m3772,l,,,628r3772,l3843,619r66,-23l3968,559r48,-49l4054,451r23,-66l4086,314r-9,-72l4054,176r-38,-59l3968,69,3909,32,3843,8,3772,xe" fillcolor="#089ba2 [2406]" stroked="f">
  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  </v:shape>
                <v:shape id="Picture 32" o:spid="_x0000_s1045" type="#_x0000_t75" alt="Email icon" style="position:absolute;left:22860;top:57092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">
                  <v:imagedata r:id="rId14" o:title="Email icon"/>
                </v:shape>
                <v:shape id="Freeform 35" o:spid="_x0000_s1046" style="position:absolute;top:60951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" path="m3772,l,,,628r3772,l3843,619r66,-23l3968,559r48,-49l4054,451r23,-66l4086,314r-9,-72l4054,176r-38,-59l3968,69,3909,32,3843,8,3772,xe" fillcolor="#0c9a73 [2407]" stroked="f">
  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  </v:shape>
                <v:shape id="Picture 36" o:spid="_x0000_s1047" type="#_x0000_t75" alt="website icon" style="position:absolute;left:22860;top:62039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">
                  <v:imagedata r:id="rId15" o:title="website icon"/>
                  <v:path arrowok="t"/>
                </v:shape>
                <w10:wrap anchorx="page" anchory="page"/>
                <w10:anchorlock/>
              </v:group>
            </w:pict>
          </mc:Fallback>
        </mc:AlternateContent>
      </w:r>
    </w:p>
    <w:tbl>
      <w:tblPr>
        <w:tblW w:w="5504" w:type="pct"/>
        <w:tblInd w:w="-52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42"/>
        <w:gridCol w:w="1278"/>
        <w:gridCol w:w="6481"/>
      </w:tblGrid>
      <w:tr w:rsidR="00B6466C" w14:paraId="503EDFAC" w14:textId="77777777" w:rsidTr="00B36397">
        <w:trPr>
          <w:trHeight w:val="993"/>
        </w:trPr>
        <w:tc>
          <w:tcPr>
            <w:tcW w:w="2842" w:type="dxa"/>
          </w:tcPr>
          <w:p w14:paraId="08FBA747" w14:textId="77777777" w:rsidR="00B6466C" w:rsidRDefault="00B6466C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vMerge w:val="restart"/>
          </w:tcPr>
          <w:p w14:paraId="394CFBAD" w14:textId="77777777" w:rsidR="00B6466C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481" w:type="dxa"/>
            <w:vMerge w:val="restart"/>
          </w:tcPr>
          <w:p w14:paraId="595FEE1E" w14:textId="5FC97FD9" w:rsidR="00B6466C" w:rsidRPr="00590471" w:rsidRDefault="00680E0E" w:rsidP="00B36397">
            <w:pPr>
              <w:pStyle w:val="Title"/>
              <w:jc w:val="center"/>
            </w:pPr>
            <w:r>
              <w:t>Mohsin Zahoor Peer</w:t>
            </w:r>
            <w:r w:rsidR="00B6466C" w:rsidRPr="00590471">
              <w:br/>
            </w:r>
            <w:r>
              <w:rPr>
                <w:rFonts w:asciiTheme="minorHAnsi" w:hAnsiTheme="minorHAnsi"/>
                <w:b w:val="0"/>
                <w:bCs w:val="0"/>
                <w:color w:val="auto"/>
                <w:sz w:val="32"/>
                <w:szCs w:val="32"/>
              </w:rPr>
              <w:t>21</w:t>
            </w:r>
            <w:r w:rsidR="00B36397" w:rsidRPr="00B36397">
              <w:rPr>
                <w:rFonts w:asciiTheme="minorHAnsi" w:hAnsiTheme="minorHAnsi"/>
                <w:b w:val="0"/>
                <w:bCs w:val="0"/>
                <w:color w:val="auto"/>
                <w:sz w:val="32"/>
                <w:szCs w:val="32"/>
              </w:rPr>
              <w:t>/</w:t>
            </w:r>
            <w:r>
              <w:rPr>
                <w:rFonts w:asciiTheme="minorHAnsi" w:hAnsiTheme="minorHAnsi"/>
                <w:b w:val="0"/>
                <w:bCs w:val="0"/>
                <w:color w:val="auto"/>
                <w:sz w:val="32"/>
                <w:szCs w:val="32"/>
              </w:rPr>
              <w:t>10</w:t>
            </w:r>
            <w:r w:rsidR="00B36397" w:rsidRPr="00B36397">
              <w:rPr>
                <w:rFonts w:asciiTheme="minorHAnsi" w:hAnsiTheme="minorHAnsi"/>
                <w:b w:val="0"/>
                <w:bCs w:val="0"/>
                <w:color w:val="auto"/>
                <w:sz w:val="32"/>
                <w:szCs w:val="32"/>
              </w:rPr>
              <w:t>/1998 | M</w:t>
            </w:r>
          </w:p>
        </w:tc>
      </w:tr>
      <w:tr w:rsidR="00B6466C" w14:paraId="30E7438B" w14:textId="77777777" w:rsidTr="00B36397">
        <w:trPr>
          <w:trHeight w:val="975"/>
        </w:trPr>
        <w:tc>
          <w:tcPr>
            <w:tcW w:w="2842" w:type="dxa"/>
            <w:vMerge w:val="restart"/>
            <w:tcMar>
              <w:left w:w="0" w:type="dxa"/>
              <w:right w:w="0" w:type="dxa"/>
            </w:tcMar>
            <w:vAlign w:val="center"/>
          </w:tcPr>
          <w:p w14:paraId="17179D1B" w14:textId="5805B3B0" w:rsidR="00B6466C" w:rsidRDefault="005228B1" w:rsidP="00B6466C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DCB5B13" wp14:editId="2D71D693">
                  <wp:extent cx="1804670" cy="1590040"/>
                  <wp:effectExtent l="0" t="0" r="5080" b="0"/>
                  <wp:docPr id="222797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4670" cy="159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8" w:type="dxa"/>
            <w:vMerge/>
          </w:tcPr>
          <w:p w14:paraId="7FF2E38E" w14:textId="77777777" w:rsidR="00B6466C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481" w:type="dxa"/>
            <w:vMerge/>
          </w:tcPr>
          <w:p w14:paraId="2410BB1E" w14:textId="77777777" w:rsidR="00B6466C" w:rsidRPr="00222466" w:rsidRDefault="00B6466C" w:rsidP="00222466">
            <w:pPr>
              <w:pStyle w:val="Title"/>
            </w:pPr>
          </w:p>
        </w:tc>
      </w:tr>
      <w:tr w:rsidR="00555003" w14:paraId="4AF1670D" w14:textId="77777777" w:rsidTr="00B36397">
        <w:trPr>
          <w:trHeight w:val="1589"/>
        </w:trPr>
        <w:tc>
          <w:tcPr>
            <w:tcW w:w="2842" w:type="dxa"/>
            <w:vMerge/>
            <w:tcBorders>
              <w:bottom w:val="nil"/>
            </w:tcBorders>
          </w:tcPr>
          <w:p w14:paraId="3316F693" w14:textId="77777777" w:rsidR="00555003" w:rsidRDefault="00555003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vMerge/>
            <w:tcBorders>
              <w:bottom w:val="nil"/>
            </w:tcBorders>
          </w:tcPr>
          <w:p w14:paraId="12FE3F65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481" w:type="dxa"/>
            <w:vMerge w:val="restart"/>
            <w:tcBorders>
              <w:bottom w:val="nil"/>
            </w:tcBorders>
          </w:tcPr>
          <w:p w14:paraId="3ED2BEF0" w14:textId="77777777" w:rsidR="000F7D04" w:rsidRPr="0073217F" w:rsidRDefault="000F7D04" w:rsidP="000F7D04">
            <w:pPr>
              <w:pStyle w:val="Heading2"/>
              <w:spacing w:before="0"/>
              <w:rPr>
                <w:sz w:val="32"/>
                <w:szCs w:val="24"/>
              </w:rPr>
            </w:pPr>
            <w:r w:rsidRPr="0073217F">
              <w:rPr>
                <w:sz w:val="32"/>
                <w:szCs w:val="24"/>
              </w:rPr>
              <w:t>Experience</w:t>
            </w:r>
          </w:p>
          <w:p w14:paraId="35F3CE56" w14:textId="2CA44656" w:rsidR="000F7D04" w:rsidRPr="0073217F" w:rsidRDefault="00680E0E" w:rsidP="000F7D04">
            <w:pPr>
              <w:pStyle w:val="Dates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May</w:t>
            </w:r>
            <w:r w:rsidR="001E62FB" w:rsidRPr="0073217F">
              <w:rPr>
                <w:sz w:val="24"/>
                <w:szCs w:val="28"/>
              </w:rPr>
              <w:t xml:space="preserve"> 2022</w:t>
            </w:r>
            <w:r w:rsidR="000F7D04" w:rsidRPr="0073217F">
              <w:rPr>
                <w:sz w:val="24"/>
                <w:szCs w:val="28"/>
              </w:rPr>
              <w:t>–</w:t>
            </w:r>
            <w:r w:rsidR="00385AC2">
              <w:rPr>
                <w:sz w:val="24"/>
                <w:szCs w:val="28"/>
              </w:rPr>
              <w:t>Present</w:t>
            </w:r>
          </w:p>
          <w:p w14:paraId="50B5842F" w14:textId="19E61939" w:rsidR="006C017B" w:rsidRDefault="009C38A2" w:rsidP="001E62FB">
            <w:pPr>
              <w:pStyle w:val="Experience"/>
              <w:rPr>
                <w:sz w:val="28"/>
                <w:szCs w:val="32"/>
              </w:rPr>
            </w:pPr>
            <w:r w:rsidRPr="0073217F">
              <w:rPr>
                <w:sz w:val="28"/>
                <w:szCs w:val="32"/>
              </w:rPr>
              <w:t xml:space="preserve">Software Developer </w:t>
            </w:r>
            <w:r w:rsidR="000F7D04" w:rsidRPr="0073217F">
              <w:rPr>
                <w:rStyle w:val="Strong"/>
                <w:sz w:val="28"/>
                <w:szCs w:val="32"/>
              </w:rPr>
              <w:t>•</w:t>
            </w:r>
            <w:r w:rsidR="000F7D04" w:rsidRPr="0073217F">
              <w:rPr>
                <w:sz w:val="28"/>
                <w:szCs w:val="32"/>
              </w:rPr>
              <w:t xml:space="preserve"> </w:t>
            </w:r>
            <w:r w:rsidRPr="0073217F">
              <w:rPr>
                <w:sz w:val="28"/>
                <w:szCs w:val="32"/>
              </w:rPr>
              <w:t>Provana India Pvt. Ltd.</w:t>
            </w:r>
          </w:p>
          <w:p w14:paraId="16AE267D" w14:textId="11EBED93" w:rsidR="006C017B" w:rsidRPr="0073217F" w:rsidRDefault="006C017B" w:rsidP="001E62FB">
            <w:pPr>
              <w:pStyle w:val="Experience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(</w:t>
            </w:r>
            <w:r w:rsidR="00920DB5">
              <w:rPr>
                <w:sz w:val="28"/>
                <w:szCs w:val="32"/>
              </w:rPr>
              <w:t>Worked</w:t>
            </w:r>
            <w:r>
              <w:rPr>
                <w:sz w:val="28"/>
                <w:szCs w:val="32"/>
              </w:rPr>
              <w:t xml:space="preserve"> in IConnect247, </w:t>
            </w:r>
            <w:r w:rsidR="00680E0E">
              <w:rPr>
                <w:sz w:val="28"/>
                <w:szCs w:val="32"/>
              </w:rPr>
              <w:t>ICAP</w:t>
            </w:r>
            <w:r>
              <w:rPr>
                <w:sz w:val="28"/>
                <w:szCs w:val="32"/>
              </w:rPr>
              <w:t>)</w:t>
            </w:r>
          </w:p>
          <w:p w14:paraId="13F808CB" w14:textId="77777777" w:rsidR="000F7D04" w:rsidRPr="0073217F" w:rsidRDefault="000F7D04" w:rsidP="000F7D04">
            <w:pPr>
              <w:pStyle w:val="Heading2"/>
              <w:rPr>
                <w:sz w:val="32"/>
                <w:szCs w:val="24"/>
              </w:rPr>
            </w:pPr>
            <w:r w:rsidRPr="0073217F">
              <w:rPr>
                <w:sz w:val="32"/>
                <w:szCs w:val="24"/>
              </w:rPr>
              <w:t>Education</w:t>
            </w:r>
          </w:p>
          <w:p w14:paraId="2D7622FC" w14:textId="3AA6CCD4" w:rsidR="000F7D04" w:rsidRPr="0073217F" w:rsidRDefault="009C38A2" w:rsidP="000F7D04">
            <w:pPr>
              <w:rPr>
                <w:sz w:val="24"/>
                <w:szCs w:val="24"/>
              </w:rPr>
            </w:pPr>
            <w:r w:rsidRPr="0073217F">
              <w:rPr>
                <w:b/>
                <w:bCs/>
                <w:sz w:val="24"/>
                <w:szCs w:val="24"/>
              </w:rPr>
              <w:t>B.</w:t>
            </w:r>
            <w:r w:rsidR="00680E0E">
              <w:rPr>
                <w:b/>
                <w:bCs/>
                <w:sz w:val="24"/>
                <w:szCs w:val="24"/>
              </w:rPr>
              <w:t>E</w:t>
            </w:r>
            <w:r w:rsidRPr="0073217F">
              <w:rPr>
                <w:b/>
                <w:bCs/>
                <w:sz w:val="24"/>
                <w:szCs w:val="24"/>
              </w:rPr>
              <w:t>. (</w:t>
            </w:r>
            <w:r w:rsidR="00680E0E">
              <w:rPr>
                <w:b/>
                <w:bCs/>
                <w:sz w:val="24"/>
                <w:szCs w:val="24"/>
              </w:rPr>
              <w:t>Computer Science</w:t>
            </w:r>
            <w:r w:rsidRPr="0073217F">
              <w:rPr>
                <w:b/>
                <w:bCs/>
                <w:sz w:val="24"/>
                <w:szCs w:val="24"/>
              </w:rPr>
              <w:t>)</w:t>
            </w:r>
            <w:r w:rsidR="000F7D04" w:rsidRPr="0073217F">
              <w:rPr>
                <w:b/>
                <w:bCs/>
                <w:sz w:val="24"/>
                <w:szCs w:val="24"/>
              </w:rPr>
              <w:t>,</w:t>
            </w:r>
            <w:r w:rsidR="000F7D04" w:rsidRPr="0073217F">
              <w:rPr>
                <w:sz w:val="24"/>
                <w:szCs w:val="24"/>
              </w:rPr>
              <w:t xml:space="preserve"> </w:t>
            </w:r>
            <w:r w:rsidR="00680E0E">
              <w:rPr>
                <w:sz w:val="24"/>
                <w:szCs w:val="24"/>
              </w:rPr>
              <w:t xml:space="preserve">Kumaraguru College </w:t>
            </w:r>
            <w:r w:rsidR="005228B1">
              <w:rPr>
                <w:sz w:val="24"/>
                <w:szCs w:val="24"/>
              </w:rPr>
              <w:t>of</w:t>
            </w:r>
            <w:r w:rsidR="00680E0E">
              <w:rPr>
                <w:sz w:val="24"/>
                <w:szCs w:val="24"/>
              </w:rPr>
              <w:t xml:space="preserve"> </w:t>
            </w:r>
            <w:r w:rsidR="005228B1">
              <w:rPr>
                <w:sz w:val="24"/>
                <w:szCs w:val="24"/>
              </w:rPr>
              <w:t>Technology (</w:t>
            </w:r>
            <w:r w:rsidR="00680E0E">
              <w:rPr>
                <w:sz w:val="24"/>
                <w:szCs w:val="24"/>
              </w:rPr>
              <w:t>T.N)</w:t>
            </w:r>
          </w:p>
          <w:p w14:paraId="2828E777" w14:textId="2F553FC8" w:rsidR="000F7D04" w:rsidRPr="0073217F" w:rsidRDefault="00680E0E" w:rsidP="00505C2C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Aug</w:t>
            </w:r>
            <w:r w:rsidR="009C38A2" w:rsidRPr="0073217F">
              <w:rPr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>21</w:t>
            </w:r>
          </w:p>
          <w:p w14:paraId="63A08E51" w14:textId="76B7AD9B" w:rsidR="009C38A2" w:rsidRPr="0073217F" w:rsidRDefault="00680E0E" w:rsidP="00505C2C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7.8 CGPA</w:t>
            </w:r>
          </w:p>
          <w:p w14:paraId="6B6445E4" w14:textId="365164BC" w:rsidR="001E62FB" w:rsidRPr="0073217F" w:rsidRDefault="003E4200" w:rsidP="00505C2C">
            <w:pPr>
              <w:rPr>
                <w:sz w:val="24"/>
                <w:szCs w:val="24"/>
              </w:rPr>
            </w:pPr>
            <w:r w:rsidRPr="0073217F">
              <w:rPr>
                <w:b/>
                <w:bCs/>
                <w:sz w:val="24"/>
                <w:szCs w:val="24"/>
              </w:rPr>
              <w:t>12</w:t>
            </w:r>
            <w:r w:rsidR="005228B1" w:rsidRPr="0073217F">
              <w:rPr>
                <w:b/>
                <w:bCs/>
                <w:sz w:val="24"/>
                <w:szCs w:val="24"/>
              </w:rPr>
              <w:t>th</w:t>
            </w:r>
            <w:r w:rsidR="005228B1" w:rsidRPr="0073217F">
              <w:rPr>
                <w:sz w:val="24"/>
                <w:szCs w:val="24"/>
              </w:rPr>
              <w:t xml:space="preserve">, </w:t>
            </w:r>
            <w:r w:rsidR="005228B1">
              <w:rPr>
                <w:sz w:val="24"/>
                <w:szCs w:val="24"/>
              </w:rPr>
              <w:t>Shri</w:t>
            </w:r>
            <w:r w:rsidR="00680E0E">
              <w:rPr>
                <w:sz w:val="24"/>
                <w:szCs w:val="24"/>
              </w:rPr>
              <w:t xml:space="preserve"> Pratap Model Higher Secondary </w:t>
            </w:r>
            <w:proofErr w:type="gramStart"/>
            <w:r w:rsidR="00680E0E">
              <w:rPr>
                <w:sz w:val="24"/>
                <w:szCs w:val="24"/>
              </w:rPr>
              <w:t>School(</w:t>
            </w:r>
            <w:proofErr w:type="gramEnd"/>
            <w:r w:rsidR="00680E0E">
              <w:rPr>
                <w:sz w:val="24"/>
                <w:szCs w:val="24"/>
              </w:rPr>
              <w:t>Srinagar)</w:t>
            </w:r>
          </w:p>
          <w:p w14:paraId="4859EA24" w14:textId="7B084350" w:rsidR="00B36397" w:rsidRPr="0073217F" w:rsidRDefault="00680E0E" w:rsidP="000F7D04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</w:t>
            </w:r>
            <w:r w:rsidR="00B36397" w:rsidRPr="0073217F">
              <w:rPr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>16</w:t>
            </w:r>
          </w:p>
          <w:p w14:paraId="150CFAD7" w14:textId="070B5757" w:rsidR="000F7D04" w:rsidRPr="0073217F" w:rsidRDefault="003E3442" w:rsidP="000F7D04">
            <w:pPr>
              <w:pStyle w:val="ListBullet"/>
              <w:rPr>
                <w:sz w:val="24"/>
                <w:szCs w:val="24"/>
              </w:rPr>
            </w:pPr>
            <w:r w:rsidRPr="0073217F">
              <w:rPr>
                <w:sz w:val="24"/>
                <w:szCs w:val="24"/>
              </w:rPr>
              <w:t>PCM</w:t>
            </w:r>
            <w:r w:rsidR="00680E0E">
              <w:rPr>
                <w:sz w:val="24"/>
                <w:szCs w:val="24"/>
              </w:rPr>
              <w:t>B</w:t>
            </w:r>
          </w:p>
          <w:p w14:paraId="2DA5D300" w14:textId="7E7FD93D" w:rsidR="003E3442" w:rsidRPr="0073217F" w:rsidRDefault="00680E0E" w:rsidP="000F7D04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  <w:r w:rsidR="003E3442" w:rsidRPr="0073217F">
              <w:rPr>
                <w:sz w:val="24"/>
                <w:szCs w:val="24"/>
              </w:rPr>
              <w:t>%</w:t>
            </w:r>
          </w:p>
          <w:p w14:paraId="2DFFD57C" w14:textId="71B87FB7" w:rsidR="00555003" w:rsidRPr="0073217F" w:rsidRDefault="00FA17C9" w:rsidP="000F7D04">
            <w:pPr>
              <w:pStyle w:val="Heading2"/>
              <w:rPr>
                <w:sz w:val="32"/>
                <w:szCs w:val="24"/>
              </w:rPr>
            </w:pPr>
            <w:r w:rsidRPr="0073217F">
              <w:rPr>
                <w:sz w:val="32"/>
                <w:szCs w:val="24"/>
              </w:rPr>
              <w:t>Strengths</w:t>
            </w:r>
          </w:p>
          <w:p w14:paraId="4AADC58C" w14:textId="7B47994D" w:rsidR="000F7D04" w:rsidRPr="0073217F" w:rsidRDefault="0043784E" w:rsidP="005979F7">
            <w:pPr>
              <w:pStyle w:val="ListBullet"/>
              <w:rPr>
                <w:sz w:val="28"/>
                <w:szCs w:val="28"/>
              </w:rPr>
            </w:pPr>
            <w:r w:rsidRPr="0073217F">
              <w:rPr>
                <w:sz w:val="28"/>
                <w:szCs w:val="28"/>
              </w:rPr>
              <w:t xml:space="preserve">Have knowledge in </w:t>
            </w:r>
            <w:r w:rsidR="005228B1" w:rsidRPr="0073217F">
              <w:rPr>
                <w:sz w:val="28"/>
                <w:szCs w:val="28"/>
              </w:rPr>
              <w:t>.NET (</w:t>
            </w:r>
            <w:r w:rsidRPr="0073217F">
              <w:rPr>
                <w:sz w:val="28"/>
                <w:szCs w:val="28"/>
              </w:rPr>
              <w:t xml:space="preserve">C#), MVC, ASP.NET, SQL, </w:t>
            </w:r>
            <w:r w:rsidR="003E3442" w:rsidRPr="0073217F">
              <w:rPr>
                <w:sz w:val="28"/>
                <w:szCs w:val="28"/>
              </w:rPr>
              <w:t>Web API,</w:t>
            </w:r>
            <w:r w:rsidR="00680E0E">
              <w:rPr>
                <w:sz w:val="28"/>
                <w:szCs w:val="28"/>
              </w:rPr>
              <w:t xml:space="preserve"> Azure Functions</w:t>
            </w:r>
            <w:r w:rsidR="003E3442" w:rsidRPr="0073217F">
              <w:rPr>
                <w:sz w:val="28"/>
                <w:szCs w:val="28"/>
              </w:rPr>
              <w:t xml:space="preserve"> </w:t>
            </w:r>
            <w:r w:rsidRPr="0073217F">
              <w:rPr>
                <w:sz w:val="28"/>
                <w:szCs w:val="28"/>
              </w:rPr>
              <w:t>etc.</w:t>
            </w:r>
          </w:p>
          <w:p w14:paraId="290BCBED" w14:textId="2A0C599C" w:rsidR="0043784E" w:rsidRPr="0073217F" w:rsidRDefault="0043784E" w:rsidP="005979F7">
            <w:pPr>
              <w:pStyle w:val="ListBullet"/>
              <w:rPr>
                <w:sz w:val="28"/>
                <w:szCs w:val="28"/>
              </w:rPr>
            </w:pPr>
            <w:r w:rsidRPr="0073217F">
              <w:rPr>
                <w:sz w:val="28"/>
                <w:szCs w:val="28"/>
              </w:rPr>
              <w:t xml:space="preserve">Comfortable </w:t>
            </w:r>
            <w:r w:rsidR="005228B1" w:rsidRPr="0073217F">
              <w:rPr>
                <w:sz w:val="28"/>
                <w:szCs w:val="28"/>
              </w:rPr>
              <w:t>in Hindi</w:t>
            </w:r>
            <w:r w:rsidR="00680E0E">
              <w:rPr>
                <w:sz w:val="28"/>
                <w:szCs w:val="28"/>
              </w:rPr>
              <w:t>,</w:t>
            </w:r>
            <w:r w:rsidRPr="0073217F">
              <w:rPr>
                <w:sz w:val="28"/>
                <w:szCs w:val="28"/>
              </w:rPr>
              <w:t xml:space="preserve"> English</w:t>
            </w:r>
            <w:r w:rsidR="00680E0E">
              <w:rPr>
                <w:sz w:val="28"/>
                <w:szCs w:val="28"/>
              </w:rPr>
              <w:t>, Urdu, Kashmiri Languages</w:t>
            </w:r>
            <w:r w:rsidRPr="0073217F">
              <w:rPr>
                <w:sz w:val="28"/>
                <w:szCs w:val="28"/>
              </w:rPr>
              <w:t>.</w:t>
            </w:r>
          </w:p>
          <w:p w14:paraId="24B03351" w14:textId="08FB3C90" w:rsidR="0043784E" w:rsidRPr="0073217F" w:rsidRDefault="00FA17C9" w:rsidP="005979F7">
            <w:pPr>
              <w:pStyle w:val="ListBullet"/>
              <w:rPr>
                <w:sz w:val="28"/>
                <w:szCs w:val="28"/>
              </w:rPr>
            </w:pPr>
            <w:r w:rsidRPr="0073217F">
              <w:rPr>
                <w:sz w:val="28"/>
                <w:szCs w:val="28"/>
              </w:rPr>
              <w:t>F</w:t>
            </w:r>
            <w:r w:rsidR="0043784E" w:rsidRPr="0073217F">
              <w:rPr>
                <w:sz w:val="28"/>
                <w:szCs w:val="28"/>
              </w:rPr>
              <w:t>lexible and eager to learn.</w:t>
            </w:r>
          </w:p>
          <w:p w14:paraId="07805AFD" w14:textId="689319DE" w:rsidR="000F7D04" w:rsidRPr="0073217F" w:rsidRDefault="0073217F" w:rsidP="000F7D04">
            <w:pPr>
              <w:pStyle w:val="Heading2"/>
              <w:rPr>
                <w:sz w:val="32"/>
                <w:szCs w:val="24"/>
              </w:rPr>
            </w:pPr>
            <w:r w:rsidRPr="0073217F">
              <w:rPr>
                <w:sz w:val="32"/>
                <w:szCs w:val="24"/>
              </w:rPr>
              <w:t>Interests</w:t>
            </w:r>
          </w:p>
          <w:p w14:paraId="7459AB15" w14:textId="50FF2405" w:rsidR="000F7D04" w:rsidRPr="0073217F" w:rsidRDefault="00680E0E" w:rsidP="003E3442">
            <w:pPr>
              <w:pStyle w:val="ListBullet"/>
              <w:rPr>
                <w:rFonts w:ascii="Times" w:hAnsi="Times" w:cs="Times"/>
                <w:sz w:val="28"/>
                <w:szCs w:val="28"/>
              </w:rPr>
            </w:pPr>
            <w:r>
              <w:rPr>
                <w:sz w:val="28"/>
                <w:szCs w:val="28"/>
              </w:rPr>
              <w:t>Sports</w:t>
            </w:r>
          </w:p>
          <w:p w14:paraId="622F4831" w14:textId="66D0A925" w:rsidR="003E3442" w:rsidRPr="005801E5" w:rsidRDefault="003E3442" w:rsidP="003E3442">
            <w:pPr>
              <w:pStyle w:val="ListBullet"/>
              <w:rPr>
                <w:rFonts w:ascii="Times" w:hAnsi="Times" w:cs="Times"/>
                <w:sz w:val="24"/>
                <w:szCs w:val="24"/>
              </w:rPr>
            </w:pPr>
            <w:r w:rsidRPr="0073217F">
              <w:rPr>
                <w:sz w:val="28"/>
                <w:szCs w:val="28"/>
              </w:rPr>
              <w:t>Reading</w:t>
            </w:r>
          </w:p>
        </w:tc>
      </w:tr>
      <w:tr w:rsidR="00555003" w14:paraId="736610A3" w14:textId="77777777" w:rsidTr="00B36397">
        <w:trPr>
          <w:trHeight w:val="1290"/>
        </w:trPr>
        <w:tc>
          <w:tcPr>
            <w:tcW w:w="2842" w:type="dxa"/>
          </w:tcPr>
          <w:p w14:paraId="2A0B431A" w14:textId="403E3E4C" w:rsidR="00555003" w:rsidRDefault="00555003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vMerge/>
          </w:tcPr>
          <w:p w14:paraId="0D1A0D12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481" w:type="dxa"/>
            <w:vMerge/>
          </w:tcPr>
          <w:p w14:paraId="3B743019" w14:textId="77777777" w:rsidR="00555003" w:rsidRPr="00590471" w:rsidRDefault="00555003" w:rsidP="00222466"/>
        </w:tc>
      </w:tr>
      <w:tr w:rsidR="00555003" w14:paraId="73DFC1CC" w14:textId="77777777" w:rsidTr="00B36397">
        <w:trPr>
          <w:trHeight w:val="183"/>
        </w:trPr>
        <w:tc>
          <w:tcPr>
            <w:tcW w:w="2842" w:type="dxa"/>
            <w:vAlign w:val="center"/>
          </w:tcPr>
          <w:p w14:paraId="169FCE93" w14:textId="77777777" w:rsidR="00555003" w:rsidRDefault="00555003" w:rsidP="00222466">
            <w:pPr>
              <w:pStyle w:val="NoSpacing"/>
            </w:pPr>
          </w:p>
        </w:tc>
        <w:tc>
          <w:tcPr>
            <w:tcW w:w="1278" w:type="dxa"/>
            <w:vMerge/>
          </w:tcPr>
          <w:p w14:paraId="0BC492C1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481" w:type="dxa"/>
            <w:vMerge/>
          </w:tcPr>
          <w:p w14:paraId="0F3EB62E" w14:textId="77777777" w:rsidR="00555003" w:rsidRDefault="00555003" w:rsidP="005801E5">
            <w:pPr>
              <w:pStyle w:val="Heading1"/>
            </w:pPr>
          </w:p>
        </w:tc>
      </w:tr>
      <w:tr w:rsidR="00555003" w14:paraId="0BEE2BF9" w14:textId="77777777" w:rsidTr="0073217F">
        <w:trPr>
          <w:trHeight w:val="666"/>
        </w:trPr>
        <w:tc>
          <w:tcPr>
            <w:tcW w:w="2842" w:type="dxa"/>
            <w:vAlign w:val="center"/>
          </w:tcPr>
          <w:p w14:paraId="6A1AAD10" w14:textId="65676564" w:rsidR="00555003" w:rsidRPr="00222466" w:rsidRDefault="005228B1" w:rsidP="00222466">
            <w:pPr>
              <w:pStyle w:val="Information"/>
            </w:pPr>
            <w:r>
              <w:rPr>
                <w:sz w:val="22"/>
                <w:szCs w:val="18"/>
              </w:rPr>
              <w:t>7006703679</w:t>
            </w:r>
          </w:p>
        </w:tc>
        <w:tc>
          <w:tcPr>
            <w:tcW w:w="1278" w:type="dxa"/>
            <w:vMerge/>
          </w:tcPr>
          <w:p w14:paraId="1C6E25B1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481" w:type="dxa"/>
            <w:vMerge/>
          </w:tcPr>
          <w:p w14:paraId="48A8B9D6" w14:textId="77777777" w:rsidR="00555003" w:rsidRDefault="00555003" w:rsidP="005801E5">
            <w:pPr>
              <w:pStyle w:val="Heading1"/>
            </w:pPr>
          </w:p>
        </w:tc>
      </w:tr>
      <w:tr w:rsidR="00555003" w14:paraId="7178BB6D" w14:textId="77777777" w:rsidTr="00B36397">
        <w:trPr>
          <w:trHeight w:val="183"/>
        </w:trPr>
        <w:tc>
          <w:tcPr>
            <w:tcW w:w="2842" w:type="dxa"/>
            <w:vAlign w:val="center"/>
          </w:tcPr>
          <w:p w14:paraId="4B19B225" w14:textId="77777777" w:rsidR="00555003" w:rsidRDefault="00555003" w:rsidP="00B6466C">
            <w:pPr>
              <w:pStyle w:val="NoSpacing"/>
            </w:pPr>
          </w:p>
        </w:tc>
        <w:tc>
          <w:tcPr>
            <w:tcW w:w="1278" w:type="dxa"/>
            <w:vMerge/>
          </w:tcPr>
          <w:p w14:paraId="33D4023E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481" w:type="dxa"/>
            <w:vMerge/>
          </w:tcPr>
          <w:p w14:paraId="6766E554" w14:textId="77777777" w:rsidR="00555003" w:rsidRDefault="00555003" w:rsidP="005801E5">
            <w:pPr>
              <w:pStyle w:val="Heading1"/>
            </w:pPr>
          </w:p>
        </w:tc>
      </w:tr>
      <w:tr w:rsidR="00555003" w14:paraId="0CCD3F30" w14:textId="77777777" w:rsidTr="00B36397">
        <w:trPr>
          <w:trHeight w:val="633"/>
        </w:trPr>
        <w:tc>
          <w:tcPr>
            <w:tcW w:w="2842" w:type="dxa"/>
            <w:vAlign w:val="center"/>
          </w:tcPr>
          <w:p w14:paraId="3FBB44BA" w14:textId="74E0D983" w:rsidR="00555003" w:rsidRPr="00222466" w:rsidRDefault="005228B1" w:rsidP="00222466">
            <w:pPr>
              <w:pStyle w:val="Information"/>
            </w:pPr>
            <w:r>
              <w:rPr>
                <w:sz w:val="22"/>
                <w:szCs w:val="18"/>
              </w:rPr>
              <w:t>Peermohsin22</w:t>
            </w:r>
            <w:r w:rsidR="001E62FB" w:rsidRPr="0043784E">
              <w:rPr>
                <w:sz w:val="22"/>
                <w:szCs w:val="18"/>
              </w:rPr>
              <w:t>@gmail.com</w:t>
            </w:r>
          </w:p>
        </w:tc>
        <w:tc>
          <w:tcPr>
            <w:tcW w:w="1278" w:type="dxa"/>
            <w:vMerge/>
          </w:tcPr>
          <w:p w14:paraId="0E485E6D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481" w:type="dxa"/>
            <w:vMerge/>
          </w:tcPr>
          <w:p w14:paraId="095B40AF" w14:textId="77777777" w:rsidR="00555003" w:rsidRDefault="00555003" w:rsidP="005801E5">
            <w:pPr>
              <w:pStyle w:val="Heading1"/>
            </w:pPr>
          </w:p>
        </w:tc>
      </w:tr>
      <w:tr w:rsidR="00555003" w14:paraId="4521E8C2" w14:textId="77777777" w:rsidTr="00B36397">
        <w:trPr>
          <w:trHeight w:val="174"/>
        </w:trPr>
        <w:tc>
          <w:tcPr>
            <w:tcW w:w="2842" w:type="dxa"/>
            <w:vAlign w:val="center"/>
          </w:tcPr>
          <w:p w14:paraId="38FDBE19" w14:textId="77777777" w:rsidR="00555003" w:rsidRDefault="00555003" w:rsidP="00B6466C">
            <w:pPr>
              <w:pStyle w:val="NoSpacing"/>
            </w:pPr>
          </w:p>
        </w:tc>
        <w:tc>
          <w:tcPr>
            <w:tcW w:w="1278" w:type="dxa"/>
            <w:vMerge/>
          </w:tcPr>
          <w:p w14:paraId="79729E9E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481" w:type="dxa"/>
            <w:vMerge/>
          </w:tcPr>
          <w:p w14:paraId="3D3C15ED" w14:textId="77777777" w:rsidR="00555003" w:rsidRDefault="00555003" w:rsidP="005801E5">
            <w:pPr>
              <w:pStyle w:val="Heading1"/>
            </w:pPr>
          </w:p>
        </w:tc>
      </w:tr>
      <w:tr w:rsidR="00555003" w14:paraId="6AAEFB69" w14:textId="77777777" w:rsidTr="0073217F">
        <w:trPr>
          <w:trHeight w:val="630"/>
        </w:trPr>
        <w:tc>
          <w:tcPr>
            <w:tcW w:w="2842" w:type="dxa"/>
            <w:vAlign w:val="center"/>
          </w:tcPr>
          <w:p w14:paraId="40EB3524" w14:textId="1C609FE2" w:rsidR="00555003" w:rsidRPr="00222466" w:rsidRDefault="00000000" w:rsidP="00222466">
            <w:pPr>
              <w:pStyle w:val="Information"/>
            </w:pPr>
            <w:hyperlink r:id="rId17" w:history="1">
              <w:r w:rsidR="001E62FB" w:rsidRPr="008C2892">
                <w:rPr>
                  <w:rStyle w:val="Hyperlink"/>
                  <w:color w:val="DBEFF9" w:themeColor="background2"/>
                  <w:sz w:val="22"/>
                  <w:szCs w:val="18"/>
                </w:rPr>
                <w:t>LinkedIn Profile</w:t>
              </w:r>
            </w:hyperlink>
          </w:p>
        </w:tc>
        <w:tc>
          <w:tcPr>
            <w:tcW w:w="1278" w:type="dxa"/>
            <w:vMerge/>
          </w:tcPr>
          <w:p w14:paraId="1A6277AD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481" w:type="dxa"/>
            <w:vMerge/>
          </w:tcPr>
          <w:p w14:paraId="4E95FA45" w14:textId="77777777" w:rsidR="00555003" w:rsidRDefault="00555003" w:rsidP="005801E5">
            <w:pPr>
              <w:pStyle w:val="Heading1"/>
            </w:pPr>
          </w:p>
        </w:tc>
      </w:tr>
      <w:tr w:rsidR="00555003" w14:paraId="1D8CE535" w14:textId="77777777" w:rsidTr="00B36397">
        <w:trPr>
          <w:trHeight w:val="2448"/>
        </w:trPr>
        <w:tc>
          <w:tcPr>
            <w:tcW w:w="2842" w:type="dxa"/>
          </w:tcPr>
          <w:p w14:paraId="55EFDCE2" w14:textId="77777777" w:rsidR="00555003" w:rsidRDefault="00555003" w:rsidP="00222466"/>
        </w:tc>
        <w:tc>
          <w:tcPr>
            <w:tcW w:w="1278" w:type="dxa"/>
          </w:tcPr>
          <w:p w14:paraId="6DF9BFF6" w14:textId="77777777" w:rsidR="00555003" w:rsidRDefault="00555003" w:rsidP="00222466"/>
        </w:tc>
        <w:tc>
          <w:tcPr>
            <w:tcW w:w="6481" w:type="dxa"/>
            <w:vMerge/>
          </w:tcPr>
          <w:p w14:paraId="214635DB" w14:textId="77777777" w:rsidR="00555003" w:rsidRDefault="00555003" w:rsidP="00222466"/>
        </w:tc>
      </w:tr>
    </w:tbl>
    <w:p w14:paraId="4141E324" w14:textId="77777777" w:rsidR="007F5B63" w:rsidRPr="00CE1E3D" w:rsidRDefault="007F5B63" w:rsidP="00CE1E3D">
      <w:pPr>
        <w:pStyle w:val="BodyText"/>
      </w:pPr>
    </w:p>
    <w:sectPr w:rsidR="007F5B63" w:rsidRPr="00CE1E3D" w:rsidSect="00FA17C9">
      <w:headerReference w:type="default" r:id="rId18"/>
      <w:type w:val="continuous"/>
      <w:pgSz w:w="11906" w:h="16838" w:code="9"/>
      <w:pgMar w:top="2448" w:right="1138" w:bottom="1138" w:left="1138" w:header="720" w:footer="1973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B77E5" w14:textId="77777777" w:rsidR="00506938" w:rsidRDefault="00506938" w:rsidP="00590471">
      <w:r>
        <w:separator/>
      </w:r>
    </w:p>
  </w:endnote>
  <w:endnote w:type="continuationSeparator" w:id="0">
    <w:p w14:paraId="577036DA" w14:textId="77777777" w:rsidR="00506938" w:rsidRDefault="00506938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D0F4A" w14:textId="77777777" w:rsidR="00506938" w:rsidRDefault="00506938" w:rsidP="00590471">
      <w:r>
        <w:separator/>
      </w:r>
    </w:p>
  </w:footnote>
  <w:footnote w:type="continuationSeparator" w:id="0">
    <w:p w14:paraId="4C9EC232" w14:textId="77777777" w:rsidR="00506938" w:rsidRDefault="00506938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0BA51" w14:textId="77777777" w:rsidR="00590471" w:rsidRDefault="00060042" w:rsidP="00060042">
    <w:pPr>
      <w:pStyle w:val="BodyText"/>
    </w:pPr>
    <w:r w:rsidRPr="00060042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C8449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2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10CF9B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A0051"/>
    <w:multiLevelType w:val="hybridMultilevel"/>
    <w:tmpl w:val="256C18A8"/>
    <w:lvl w:ilvl="0" w:tplc="DB7008A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10CF9B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27FA8"/>
    <w:multiLevelType w:val="hybridMultilevel"/>
    <w:tmpl w:val="314EE872"/>
    <w:lvl w:ilvl="0" w:tplc="DB7008A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CF9B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B1A87"/>
    <w:multiLevelType w:val="hybridMultilevel"/>
    <w:tmpl w:val="7166DA54"/>
    <w:lvl w:ilvl="0" w:tplc="DB700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CF9B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15483">
    <w:abstractNumId w:val="1"/>
  </w:num>
  <w:num w:numId="2" w16cid:durableId="199057587">
    <w:abstractNumId w:val="2"/>
  </w:num>
  <w:num w:numId="3" w16cid:durableId="1211961736">
    <w:abstractNumId w:val="0"/>
  </w:num>
  <w:num w:numId="4" w16cid:durableId="9067269">
    <w:abstractNumId w:val="0"/>
    <w:lvlOverride w:ilvl="0">
      <w:startOverride w:val="1"/>
    </w:lvlOverride>
  </w:num>
  <w:num w:numId="5" w16cid:durableId="992759042">
    <w:abstractNumId w:val="0"/>
  </w:num>
  <w:num w:numId="6" w16cid:durableId="1807506064">
    <w:abstractNumId w:val="3"/>
  </w:num>
  <w:num w:numId="7" w16cid:durableId="1235436618">
    <w:abstractNumId w:val="5"/>
  </w:num>
  <w:num w:numId="8" w16cid:durableId="1807354599">
    <w:abstractNumId w:val="4"/>
  </w:num>
  <w:num w:numId="9" w16cid:durableId="9162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FB"/>
    <w:rsid w:val="00060042"/>
    <w:rsid w:val="000E0114"/>
    <w:rsid w:val="000F7D04"/>
    <w:rsid w:val="00150ABD"/>
    <w:rsid w:val="001E62FB"/>
    <w:rsid w:val="00222466"/>
    <w:rsid w:val="00332A22"/>
    <w:rsid w:val="00385AC2"/>
    <w:rsid w:val="003D3540"/>
    <w:rsid w:val="003E3442"/>
    <w:rsid w:val="003E4200"/>
    <w:rsid w:val="0043784E"/>
    <w:rsid w:val="0046469F"/>
    <w:rsid w:val="00472C27"/>
    <w:rsid w:val="00505C2C"/>
    <w:rsid w:val="00506938"/>
    <w:rsid w:val="005228B1"/>
    <w:rsid w:val="00555003"/>
    <w:rsid w:val="00576F45"/>
    <w:rsid w:val="005801E5"/>
    <w:rsid w:val="00590471"/>
    <w:rsid w:val="005979F7"/>
    <w:rsid w:val="005D01FA"/>
    <w:rsid w:val="005E1FF7"/>
    <w:rsid w:val="005F0B33"/>
    <w:rsid w:val="00680E0E"/>
    <w:rsid w:val="006C017B"/>
    <w:rsid w:val="006C5FD4"/>
    <w:rsid w:val="0073217F"/>
    <w:rsid w:val="007913A5"/>
    <w:rsid w:val="007C00B9"/>
    <w:rsid w:val="007C2D0B"/>
    <w:rsid w:val="007F5B63"/>
    <w:rsid w:val="00846CB9"/>
    <w:rsid w:val="008472E9"/>
    <w:rsid w:val="008C2892"/>
    <w:rsid w:val="008C2CFC"/>
    <w:rsid w:val="00920DB5"/>
    <w:rsid w:val="009C38A2"/>
    <w:rsid w:val="00B36397"/>
    <w:rsid w:val="00B6466C"/>
    <w:rsid w:val="00CE1E3D"/>
    <w:rsid w:val="00DF2F8A"/>
    <w:rsid w:val="00E358CD"/>
    <w:rsid w:val="00E90A60"/>
    <w:rsid w:val="00EE7E09"/>
    <w:rsid w:val="00F0223C"/>
    <w:rsid w:val="00FA17C9"/>
    <w:rsid w:val="00FE7401"/>
    <w:rsid w:val="00F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CC9480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/>
    <w:lsdException w:name="heading 1" w:uiPriority="9" w:qFormat="1"/>
    <w:lsdException w:name="heading 2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rsid w:val="001E62FB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1E5"/>
    <w:pPr>
      <w:pBdr>
        <w:top w:val="single" w:sz="24" w:space="8" w:color="0F6FC6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10CF9B" w:themeColor="accent4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0F7D04"/>
    <w:pPr>
      <w:kinsoku w:val="0"/>
      <w:overflowPunct w:val="0"/>
      <w:spacing w:before="360" w:after="120"/>
      <w:outlineLvl w:val="1"/>
    </w:pPr>
    <w:rPr>
      <w:rFonts w:asciiTheme="majorHAnsi" w:hAnsiTheme="majorHAnsi"/>
      <w:b/>
      <w:bCs/>
      <w:color w:val="0F6FC6" w:themeColor="accent1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5801E5"/>
    <w:rPr>
      <w:rFonts w:asciiTheme="majorHAnsi" w:hAnsiTheme="majorHAnsi" w:cs="Georgia"/>
      <w:b/>
      <w:bCs/>
      <w:color w:val="10CF9B" w:themeColor="accent4"/>
      <w:sz w:val="28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TableParagraph">
    <w:name w:val="Table Paragraph"/>
    <w:basedOn w:val="Normal"/>
    <w:uiPriority w:val="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E09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Text"/>
    <w:next w:val="Normal"/>
    <w:link w:val="TitleChar"/>
    <w:uiPriority w:val="10"/>
    <w:qFormat/>
    <w:rsid w:val="00F0223C"/>
    <w:pPr>
      <w:pBdr>
        <w:bottom w:val="single" w:sz="24" w:space="8" w:color="10CF9B" w:themeColor="accent4"/>
      </w:pBdr>
      <w:kinsoku w:val="0"/>
      <w:overflowPunct w:val="0"/>
      <w:spacing w:before="240" w:after="480"/>
    </w:pPr>
    <w:rPr>
      <w:rFonts w:asciiTheme="majorHAnsi" w:hAnsiTheme="majorHAnsi"/>
      <w:b/>
      <w:bCs/>
      <w:color w:val="10CF9B" w:themeColor="accent4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F0223C"/>
    <w:rPr>
      <w:rFonts w:asciiTheme="majorHAnsi" w:hAnsiTheme="majorHAnsi" w:cs="Georgia"/>
      <w:b/>
      <w:bCs/>
      <w:color w:val="10CF9B" w:themeColor="accent4"/>
      <w:sz w:val="48"/>
      <w:szCs w:val="42"/>
    </w:rPr>
  </w:style>
  <w:style w:type="paragraph" w:customStyle="1" w:styleId="Information">
    <w:name w:val="Information"/>
    <w:basedOn w:val="BodyText"/>
    <w:uiPriority w:val="1"/>
    <w:qFormat/>
    <w:rsid w:val="00F0223C"/>
    <w:pPr>
      <w:kinsoku w:val="0"/>
      <w:overflowPunct w:val="0"/>
      <w:spacing w:before="4"/>
    </w:pPr>
    <w:rPr>
      <w:color w:val="FFFFFF" w:themeColor="background1"/>
      <w:szCs w:val="17"/>
    </w:rPr>
  </w:style>
  <w:style w:type="paragraph" w:customStyle="1" w:styleId="Dates">
    <w:name w:val="Dates"/>
    <w:basedOn w:val="BodyText"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semiHidden/>
    <w:qFormat/>
    <w:rsid w:val="005E1FF7"/>
    <w:rPr>
      <w:b/>
      <w:bCs/>
      <w:color w:val="0C9A73" w:themeColor="accent4" w:themeShade="BF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Date">
    <w:name w:val="Date"/>
    <w:basedOn w:val="Normal"/>
    <w:next w:val="Normal"/>
    <w:link w:val="DateChar"/>
    <w:uiPriority w:val="99"/>
    <w:rsid w:val="00222466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NoSpacing">
    <w:name w:val="No Spacing"/>
    <w:uiPriority w:val="1"/>
    <w:rsid w:val="00B6466C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F7D04"/>
    <w:rPr>
      <w:rFonts w:asciiTheme="majorHAnsi" w:hAnsiTheme="majorHAnsi" w:cs="Georgia"/>
      <w:b/>
      <w:bCs/>
      <w:color w:val="0F6FC6" w:themeColor="accent1"/>
      <w:sz w:val="24"/>
      <w:u w:val="single"/>
    </w:rPr>
  </w:style>
  <w:style w:type="paragraph" w:customStyle="1" w:styleId="Experience">
    <w:name w:val="Experience"/>
    <w:basedOn w:val="Normal"/>
    <w:qFormat/>
    <w:rsid w:val="000F7D04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Bullet">
    <w:name w:val="List Bullet"/>
    <w:basedOn w:val="Normal"/>
    <w:uiPriority w:val="99"/>
    <w:rsid w:val="000F7D04"/>
    <w:pPr>
      <w:numPr>
        <w:numId w:val="8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1E62FB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www.linkedin.com/in/tushar-anand-3bbb49101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shar.anand\AppData\Roaming\Microsoft\Templates\Contemporary%20photo%20resume.dotx" TargetMode="External"/></Relationships>
</file>

<file path=word/theme/theme1.xml><?xml version="1.0" encoding="utf-8"?>
<a:theme xmlns:a="http://schemas.openxmlformats.org/drawingml/2006/main" name="StoneSet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360A26-8BD0-49EF-AE8D-873090546DB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23F24BD-F7B6-4ADD-A809-8773E37453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5489DB-4D80-43CD-BDEB-EE751808CA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photo resume.dotx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2023-08-03T11:43:00Z</dcterms:created>
  <dcterms:modified xsi:type="dcterms:W3CDTF">2023-08-03T11:43:00Z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